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75E6" w14:textId="23F07AC8" w:rsidR="00486771" w:rsidRDefault="00A72FB4" w:rsidP="00486771">
      <w:pPr>
        <w:pStyle w:val="Title"/>
        <w:numPr>
          <w:ilvl w:val="0"/>
          <w:numId w:val="33"/>
        </w:numPr>
      </w:pPr>
      <w:r>
        <w:t>Excel Homework</w:t>
      </w:r>
    </w:p>
    <w:p w14:paraId="42114C48" w14:textId="34793DAE" w:rsidR="00486771" w:rsidRDefault="00714364" w:rsidP="00486771">
      <w:pPr>
        <w:pStyle w:val="Heading1"/>
      </w:pPr>
      <w:r>
        <w:t>B</w:t>
      </w:r>
      <w:r w:rsidR="00486771">
        <w:t>y</w:t>
      </w:r>
      <w:r>
        <w:t>:</w:t>
      </w:r>
      <w:r w:rsidR="00486771">
        <w:t xml:space="preserve"> David Cimino</w:t>
      </w:r>
    </w:p>
    <w:p w14:paraId="2A3FFAB4" w14:textId="0EF1E535" w:rsidR="00714364" w:rsidRPr="00714364" w:rsidRDefault="00714364" w:rsidP="00714364">
      <w:pPr>
        <w:rPr>
          <w:i/>
          <w:iCs/>
        </w:rPr>
      </w:pPr>
      <w:r w:rsidRPr="00714364">
        <w:rPr>
          <w:i/>
          <w:iCs/>
        </w:rPr>
        <w:t>Conclusions:</w:t>
      </w:r>
      <w:bookmarkStart w:id="0" w:name="_GoBack"/>
      <w:bookmarkEnd w:id="0"/>
    </w:p>
    <w:p w14:paraId="3FAA172F" w14:textId="77777777" w:rsidR="00C7113D" w:rsidRDefault="00A72FB4" w:rsidP="001716E4">
      <w:pPr>
        <w:pStyle w:val="ListParagraph"/>
        <w:numPr>
          <w:ilvl w:val="0"/>
          <w:numId w:val="31"/>
        </w:numPr>
        <w:spacing w:line="360" w:lineRule="auto"/>
      </w:pPr>
      <w:r>
        <w:t xml:space="preserve">Based on the provided dataset, one conclusion I can draw is </w:t>
      </w:r>
      <w:r w:rsidR="009A2915">
        <w:t>that</w:t>
      </w:r>
      <w:r w:rsidR="00F05120">
        <w:t>, by percentage, music was the most successful category</w:t>
      </w:r>
      <w:r w:rsidR="00C7113D">
        <w:t xml:space="preserve"> as a whole</w:t>
      </w:r>
      <w:r w:rsidR="00BE3C08">
        <w:t xml:space="preserve">. Another </w:t>
      </w:r>
      <w:r w:rsidR="001716E4">
        <w:t>is that a little over half of all the campaigns started were successful while about 46%</w:t>
      </w:r>
      <w:r w:rsidR="00BF2515">
        <w:t xml:space="preserve"> either failed or were canceled.</w:t>
      </w:r>
      <w:r w:rsidR="000F049B">
        <w:t xml:space="preserve"> Lastly, it appears that the United States is the most active with campaigns with almost 74 percent started.</w:t>
      </w:r>
    </w:p>
    <w:p w14:paraId="7B4831C0" w14:textId="471EC9EA" w:rsidR="00C7113D" w:rsidRDefault="00F744DE" w:rsidP="001716E4">
      <w:pPr>
        <w:pStyle w:val="ListParagraph"/>
        <w:numPr>
          <w:ilvl w:val="0"/>
          <w:numId w:val="31"/>
        </w:numPr>
        <w:spacing w:line="360" w:lineRule="auto"/>
      </w:pPr>
      <w:r>
        <w:t xml:space="preserve">A limitation of this dataset could be population </w:t>
      </w:r>
      <w:r w:rsidR="005D479C">
        <w:t>by</w:t>
      </w:r>
      <w:r>
        <w:t xml:space="preserve"> country. A lower population could affect</w:t>
      </w:r>
      <w:r w:rsidR="001716E4">
        <w:t xml:space="preserve"> the number of backers and amount pledged.</w:t>
      </w:r>
    </w:p>
    <w:p w14:paraId="1BA97E20" w14:textId="77777777" w:rsidR="00C7113D" w:rsidRPr="00855982" w:rsidRDefault="00C7113D" w:rsidP="001716E4">
      <w:pPr>
        <w:pStyle w:val="ListParagraph"/>
        <w:numPr>
          <w:ilvl w:val="0"/>
          <w:numId w:val="31"/>
        </w:numPr>
        <w:spacing w:line="360" w:lineRule="auto"/>
      </w:pPr>
      <w:r>
        <w:t>In my opinion, a table to show the percentage of successful to failed campaigns would be useful information. Also, a table or chart to show the campaigns started by country would be valuable.</w:t>
      </w:r>
    </w:p>
    <w:sectPr w:rsidR="00C7113D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28D25" w14:textId="77777777" w:rsidR="000E1BE3" w:rsidRDefault="000E1BE3" w:rsidP="00855982">
      <w:pPr>
        <w:spacing w:after="0" w:line="240" w:lineRule="auto"/>
      </w:pPr>
      <w:r>
        <w:separator/>
      </w:r>
    </w:p>
  </w:endnote>
  <w:endnote w:type="continuationSeparator" w:id="0">
    <w:p w14:paraId="78899C44" w14:textId="77777777" w:rsidR="000E1BE3" w:rsidRDefault="000E1BE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11FBA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57FFB" w14:textId="77777777" w:rsidR="000E1BE3" w:rsidRDefault="000E1BE3" w:rsidP="00855982">
      <w:pPr>
        <w:spacing w:after="0" w:line="240" w:lineRule="auto"/>
      </w:pPr>
      <w:r>
        <w:separator/>
      </w:r>
    </w:p>
  </w:footnote>
  <w:footnote w:type="continuationSeparator" w:id="0">
    <w:p w14:paraId="3D2F2610" w14:textId="77777777" w:rsidR="000E1BE3" w:rsidRDefault="000E1BE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AF4546"/>
    <w:multiLevelType w:val="hybridMultilevel"/>
    <w:tmpl w:val="458EA950"/>
    <w:lvl w:ilvl="0" w:tplc="4606AC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4D079F"/>
    <w:multiLevelType w:val="hybridMultilevel"/>
    <w:tmpl w:val="6D70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115A0"/>
    <w:multiLevelType w:val="hybridMultilevel"/>
    <w:tmpl w:val="C3D4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52622"/>
    <w:multiLevelType w:val="hybridMultilevel"/>
    <w:tmpl w:val="3D2E9038"/>
    <w:lvl w:ilvl="0" w:tplc="8A182E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7"/>
  </w:num>
  <w:num w:numId="32">
    <w:abstractNumId w:val="2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7F"/>
    <w:rsid w:val="000E1BE3"/>
    <w:rsid w:val="000F049B"/>
    <w:rsid w:val="001716E4"/>
    <w:rsid w:val="001D4362"/>
    <w:rsid w:val="00486771"/>
    <w:rsid w:val="005D479C"/>
    <w:rsid w:val="00714364"/>
    <w:rsid w:val="007833A7"/>
    <w:rsid w:val="0078717F"/>
    <w:rsid w:val="007B6EF3"/>
    <w:rsid w:val="00855982"/>
    <w:rsid w:val="009A2915"/>
    <w:rsid w:val="00A10484"/>
    <w:rsid w:val="00A72FB4"/>
    <w:rsid w:val="00BE3C08"/>
    <w:rsid w:val="00BF2515"/>
    <w:rsid w:val="00C7113D"/>
    <w:rsid w:val="00C73B12"/>
    <w:rsid w:val="00F05120"/>
    <w:rsid w:val="00F744D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6362"/>
  <w15:chartTrackingRefBased/>
  <w15:docId w15:val="{8495B303-D4B7-D64D-AE28-A5C5812A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7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cimino/Library/Containers/com.microsoft.Word/Data/Library/Application%20Support/Microsoft/Office/16.0/DTS/Search/%7b27BC340B-4D99-5C44-A923-7BB362A6EE02%7d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{27BC340B-4D99-5C44-A923-7BB362A6EE02}tf03457715.dotx</Template>
  <TotalTime>206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David Cimino</cp:lastModifiedBy>
  <cp:revision>5</cp:revision>
  <dcterms:created xsi:type="dcterms:W3CDTF">2019-07-23T14:13:00Z</dcterms:created>
  <dcterms:modified xsi:type="dcterms:W3CDTF">2019-07-24T01:44:00Z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